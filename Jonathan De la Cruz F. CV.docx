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521"/>
        <w:tblW w:w="1086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57"/>
        <w:gridCol w:w="360"/>
        <w:gridCol w:w="6752"/>
      </w:tblGrid>
      <w:tr w:rsidR="001B2ABD" w:rsidRPr="0059649E" w14:paraId="0AEA7FEF" w14:textId="77777777" w:rsidTr="00BE6038">
        <w:trPr>
          <w:trHeight w:val="2735"/>
        </w:trPr>
        <w:tc>
          <w:tcPr>
            <w:tcW w:w="3757" w:type="dxa"/>
            <w:shd w:val="clear" w:color="auto" w:fill="auto"/>
            <w:vAlign w:val="bottom"/>
          </w:tcPr>
          <w:p w14:paraId="30C97477" w14:textId="05F4A0C5" w:rsidR="001B2ABD" w:rsidRPr="0059649E" w:rsidRDefault="00F34FF6" w:rsidP="009E0184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14C85693" wp14:editId="280D50CB">
                  <wp:extent cx="1925320" cy="14852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14:paraId="3B85BFE3" w14:textId="77777777" w:rsidR="001B2ABD" w:rsidRPr="0059649E" w:rsidRDefault="001B2ABD" w:rsidP="009E0184">
            <w:pPr>
              <w:tabs>
                <w:tab w:val="left" w:pos="990"/>
              </w:tabs>
            </w:pPr>
          </w:p>
        </w:tc>
        <w:tc>
          <w:tcPr>
            <w:tcW w:w="6752" w:type="dxa"/>
            <w:vAlign w:val="bottom"/>
          </w:tcPr>
          <w:p w14:paraId="151F4C52" w14:textId="77777777" w:rsidR="001B2ABD" w:rsidRPr="0026791E" w:rsidRDefault="008230B7" w:rsidP="009E0184">
            <w:pPr>
              <w:pStyle w:val="Ttulo"/>
              <w:rPr>
                <w:sz w:val="56"/>
                <w:szCs w:val="56"/>
              </w:rPr>
            </w:pPr>
            <w:r w:rsidRPr="0026791E">
              <w:rPr>
                <w:sz w:val="56"/>
                <w:szCs w:val="56"/>
              </w:rPr>
              <w:t>jonathan de la cruz feliciano</w:t>
            </w:r>
          </w:p>
          <w:p w14:paraId="6CBFABFF" w14:textId="77777777" w:rsidR="008230B7" w:rsidRPr="00836B8E" w:rsidRDefault="008230B7" w:rsidP="009E0184">
            <w:pPr>
              <w:rPr>
                <w:sz w:val="14"/>
                <w:szCs w:val="18"/>
              </w:rPr>
            </w:pPr>
          </w:p>
          <w:p w14:paraId="1036370C" w14:textId="77777777" w:rsidR="001B2ABD" w:rsidRPr="0059649E" w:rsidRDefault="008230B7" w:rsidP="009E0184">
            <w:pPr>
              <w:pStyle w:val="Subttulo"/>
            </w:pPr>
            <w:r>
              <w:rPr>
                <w:spacing w:val="2"/>
                <w:w w:val="58"/>
              </w:rPr>
              <w:t>INGENIERO EN SISTEMA</w:t>
            </w:r>
            <w:r>
              <w:rPr>
                <w:spacing w:val="4"/>
                <w:w w:val="58"/>
              </w:rPr>
              <w:t>S</w:t>
            </w:r>
          </w:p>
        </w:tc>
      </w:tr>
      <w:tr w:rsidR="001B2ABD" w:rsidRPr="0059649E" w14:paraId="1AFB4513" w14:textId="77777777" w:rsidTr="00BE6038">
        <w:trPr>
          <w:trHeight w:val="11764"/>
        </w:trPr>
        <w:tc>
          <w:tcPr>
            <w:tcW w:w="3757" w:type="dxa"/>
          </w:tcPr>
          <w:sdt>
            <w:sdtPr>
              <w:id w:val="-1711873194"/>
              <w:placeholder>
                <w:docPart w:val="131D13C066EB43F0AEC1CA16DC537F88"/>
              </w:placeholder>
              <w:temporary/>
              <w:showingPlcHdr/>
              <w15:appearance w15:val="hidden"/>
            </w:sdtPr>
            <w:sdtContent>
              <w:p w14:paraId="613AAC9E" w14:textId="2845A7EB" w:rsidR="001B2ABD" w:rsidRPr="0059649E" w:rsidRDefault="00036450" w:rsidP="009E0184">
                <w:pPr>
                  <w:pStyle w:val="Ttulo3"/>
                </w:pPr>
                <w:r w:rsidRPr="006B6427">
                  <w:rPr>
                    <w:sz w:val="24"/>
                    <w:szCs w:val="28"/>
                    <w:lang w:bidi="es-ES"/>
                  </w:rPr>
                  <w:t>Perfil</w:t>
                </w:r>
              </w:p>
            </w:sdtContent>
          </w:sdt>
          <w:p w14:paraId="3BD25C38" w14:textId="2B0689B4" w:rsidR="00D17CAD" w:rsidRPr="00DE3897" w:rsidRDefault="00D17CAD" w:rsidP="009E0184">
            <w:pPr>
              <w:pStyle w:val="Ttulo3"/>
              <w:jc w:val="both"/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8"/>
                <w:szCs w:val="44"/>
              </w:rPr>
            </w:pP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Mi objetivo 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formarme técnicamente al igual que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profesional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mente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,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en un ambiente de trabajo óptimo y agradable. </w:t>
            </w:r>
            <w:r w:rsidR="001120FE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Me gusta el desarrollo de software  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estoy enfocado en</w:t>
            </w:r>
            <w:r w:rsidR="001120FE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 formar parte de una empresa en el cuál pueda aportar con mis conocimientos y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me brinde estabilidad laboral  en la cual sacar provecho de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mis</w:t>
            </w:r>
            <w:r w:rsidR="00304FC6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capacidades personales como la responsabilidad</w:t>
            </w:r>
            <w:r w:rsidR="00C363D8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 xml:space="preserve">, 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4"/>
                <w:szCs w:val="40"/>
              </w:rPr>
              <w:t>versatilidad, inteligencia y las ganas de aprender y me ofrezca oportunidades de crecimiento</w:t>
            </w:r>
            <w:r w:rsidRPr="00DE3897">
              <w:rPr>
                <w:rFonts w:ascii="Arial Narrow" w:eastAsiaTheme="minorEastAsia" w:hAnsi="Arial Narrow" w:cs="Tahoma"/>
                <w:b w:val="0"/>
                <w:bCs/>
                <w:iCs/>
                <w:caps w:val="0"/>
                <w:color w:val="000000" w:themeColor="text1"/>
                <w:sz w:val="28"/>
                <w:szCs w:val="44"/>
              </w:rPr>
              <w:t>.</w:t>
            </w:r>
          </w:p>
          <w:p w14:paraId="63601F91" w14:textId="742147F4" w:rsidR="00036450" w:rsidRPr="0059649E" w:rsidRDefault="00000000" w:rsidP="009E0184">
            <w:pPr>
              <w:pStyle w:val="Ttulo3"/>
            </w:pPr>
            <w:sdt>
              <w:sdtPr>
                <w:id w:val="-1954003311"/>
                <w:placeholder>
                  <w:docPart w:val="A2FFF7CC9B244166B2E02642ED79351E"/>
                </w:placeholder>
                <w:temporary/>
                <w:showingPlcHdr/>
                <w15:appearance w15:val="hidden"/>
              </w:sdtPr>
              <w:sdtContent>
                <w:r w:rsidR="00CB0055" w:rsidRPr="0059649E">
                  <w:rPr>
                    <w:lang w:bidi="es-ES"/>
                  </w:rPr>
                  <w:t>Contacto</w:t>
                </w:r>
              </w:sdtContent>
            </w:sdt>
          </w:p>
          <w:p w14:paraId="79A7E67F" w14:textId="77777777" w:rsidR="006A3A5A" w:rsidRPr="00293C7D" w:rsidRDefault="006A3A5A" w:rsidP="009E018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93C7D">
              <w:rPr>
                <w:rFonts w:ascii="Arial Narrow" w:hAnsi="Arial Narrow"/>
                <w:b/>
                <w:bCs/>
                <w:sz w:val="24"/>
                <w:szCs w:val="24"/>
              </w:rPr>
              <w:t>Contacto:</w:t>
            </w:r>
          </w:p>
          <w:p w14:paraId="39429AC3" w14:textId="77777777" w:rsidR="006A3A5A" w:rsidRPr="0059649E" w:rsidRDefault="006A3A5A" w:rsidP="009E0184">
            <w:r>
              <w:t>849-853-1727</w:t>
            </w:r>
          </w:p>
          <w:p w14:paraId="4B37F1CC" w14:textId="77777777" w:rsidR="006A3A5A" w:rsidRPr="006A3A5A" w:rsidRDefault="006A3A5A" w:rsidP="009E0184">
            <w:pPr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6A3A5A">
              <w:rPr>
                <w:rFonts w:ascii="Arial Narrow" w:hAnsi="Arial Narrow" w:cs="Tahoma"/>
                <w:b/>
                <w:i/>
                <w:sz w:val="24"/>
                <w:szCs w:val="40"/>
              </w:rPr>
              <w:t>Nacionalidad:</w:t>
            </w:r>
          </w:p>
          <w:p w14:paraId="3C43F979" w14:textId="77777777" w:rsidR="006A3A5A" w:rsidRPr="00360E14" w:rsidRDefault="006A3A5A" w:rsidP="009E0184">
            <w:pPr>
              <w:rPr>
                <w:lang w:bidi="es-ES"/>
              </w:rPr>
            </w:pPr>
            <w:r w:rsidRPr="00360E14">
              <w:rPr>
                <w:lang w:bidi="es-ES"/>
              </w:rPr>
              <w:t>Dominicano</w:t>
            </w:r>
          </w:p>
          <w:p w14:paraId="16C6730C" w14:textId="77777777" w:rsidR="006A3A5A" w:rsidRDefault="006A3A5A" w:rsidP="009E0184">
            <w:pPr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920D18">
              <w:rPr>
                <w:rFonts w:ascii="Arial Narrow" w:hAnsi="Arial Narrow" w:cs="Tahoma"/>
                <w:b/>
                <w:i/>
                <w:sz w:val="24"/>
                <w:szCs w:val="40"/>
              </w:rPr>
              <w:t>Fecha de nacimiento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:</w:t>
            </w:r>
          </w:p>
          <w:p w14:paraId="56384FE7" w14:textId="77777777" w:rsidR="006A3A5A" w:rsidRPr="00BF5FF2" w:rsidRDefault="006A3A5A" w:rsidP="009E0184">
            <w:pPr>
              <w:rPr>
                <w:lang w:bidi="es-ES"/>
              </w:rPr>
            </w:pPr>
            <w:r w:rsidRPr="00BF5FF2">
              <w:rPr>
                <w:lang w:bidi="es-ES"/>
              </w:rPr>
              <w:t>27/9/1994</w:t>
            </w:r>
          </w:p>
          <w:p w14:paraId="495E21C4" w14:textId="77777777" w:rsidR="006A3A5A" w:rsidRDefault="006A3A5A" w:rsidP="009E0184">
            <w:pPr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920D18">
              <w:rPr>
                <w:rFonts w:ascii="Arial Narrow" w:hAnsi="Arial Narrow" w:cs="Tahoma"/>
                <w:b/>
                <w:i/>
                <w:sz w:val="24"/>
                <w:szCs w:val="40"/>
              </w:rPr>
              <w:t>Esta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do</w:t>
            </w:r>
            <w:r w:rsidRPr="00920D18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civil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:</w:t>
            </w:r>
          </w:p>
          <w:p w14:paraId="3B4235AB" w14:textId="77777777" w:rsidR="006A3A5A" w:rsidRPr="00BF5FF2" w:rsidRDefault="006A3A5A" w:rsidP="009E0184">
            <w:pPr>
              <w:rPr>
                <w:lang w:bidi="es-ES"/>
              </w:rPr>
            </w:pPr>
            <w:r w:rsidRPr="00BF5FF2">
              <w:rPr>
                <w:lang w:bidi="es-ES"/>
              </w:rPr>
              <w:t>Soltero</w:t>
            </w:r>
          </w:p>
          <w:p w14:paraId="7611B650" w14:textId="77777777" w:rsidR="006A3A5A" w:rsidRDefault="006A3A5A" w:rsidP="009E0184">
            <w:pPr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920D18">
              <w:rPr>
                <w:rFonts w:ascii="Arial Narrow" w:hAnsi="Arial Narrow" w:cs="Tahoma"/>
                <w:b/>
                <w:i/>
                <w:sz w:val="24"/>
                <w:szCs w:val="40"/>
                <w:lang w:val="es-DO"/>
              </w:rPr>
              <w:t>Cedula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:</w:t>
            </w:r>
          </w:p>
          <w:p w14:paraId="208C090F" w14:textId="77777777" w:rsidR="006A3A5A" w:rsidRPr="00360E14" w:rsidRDefault="006A3A5A" w:rsidP="009E0184">
            <w:pPr>
              <w:rPr>
                <w:lang w:bidi="es-ES"/>
              </w:rPr>
            </w:pPr>
            <w:r w:rsidRPr="00360E14">
              <w:rPr>
                <w:lang w:bidi="es-ES"/>
              </w:rPr>
              <w:t>402-2579041-5</w:t>
            </w:r>
          </w:p>
          <w:p w14:paraId="374450CD" w14:textId="77777777" w:rsidR="006A3A5A" w:rsidRPr="006A3A5A" w:rsidRDefault="006A3A5A" w:rsidP="009E0184">
            <w:pPr>
              <w:rPr>
                <w:rFonts w:ascii="Arial Narrow" w:hAnsi="Arial Narrow" w:cs="Tahoma"/>
                <w:b/>
                <w:i/>
                <w:sz w:val="24"/>
                <w:szCs w:val="40"/>
                <w:lang w:val="es-DO"/>
              </w:rPr>
            </w:pPr>
            <w:r>
              <w:rPr>
                <w:rFonts w:ascii="Arial Narrow" w:hAnsi="Arial Narrow" w:cs="Tahoma"/>
                <w:b/>
                <w:i/>
                <w:sz w:val="24"/>
                <w:szCs w:val="40"/>
                <w:lang w:val="es-DO"/>
              </w:rPr>
              <w:t>Correo:</w:t>
            </w:r>
          </w:p>
          <w:p w14:paraId="75D2C2A7" w14:textId="3F474ACE" w:rsidR="004142CD" w:rsidRDefault="00000000" w:rsidP="006D1514">
            <w:pPr>
              <w:rPr>
                <w:sz w:val="20"/>
                <w:szCs w:val="24"/>
                <w:lang w:bidi="es-ES"/>
              </w:rPr>
            </w:pPr>
            <w:hyperlink r:id="rId10" w:history="1">
              <w:r w:rsidR="006D1514" w:rsidRPr="001611E4">
                <w:rPr>
                  <w:rStyle w:val="Hipervnculo"/>
                  <w:sz w:val="20"/>
                  <w:szCs w:val="24"/>
                  <w:lang w:bidi="es-ES"/>
                </w:rPr>
                <w:t>thejonathan1994@hotmail.com</w:t>
              </w:r>
            </w:hyperlink>
            <w:r w:rsidR="006A3A5A" w:rsidRPr="006D1514">
              <w:rPr>
                <w:sz w:val="20"/>
                <w:szCs w:val="24"/>
                <w:lang w:bidi="es-ES"/>
              </w:rPr>
              <w:t xml:space="preserve"> </w:t>
            </w:r>
          </w:p>
          <w:p w14:paraId="7E698B37" w14:textId="12E19BA5" w:rsidR="009029E2" w:rsidRDefault="009029E2" w:rsidP="009029E2">
            <w:pPr>
              <w:pStyle w:val="Ttulo3"/>
            </w:pPr>
            <w:r>
              <w:t>Idioma</w:t>
            </w:r>
          </w:p>
          <w:p w14:paraId="741CC674" w14:textId="3414C4A9" w:rsidR="009029E2" w:rsidRPr="009029E2" w:rsidRDefault="009029E2" w:rsidP="009029E2">
            <w:pPr>
              <w:rPr>
                <w:sz w:val="20"/>
                <w:szCs w:val="24"/>
                <w:lang w:val="es-DO"/>
              </w:rPr>
            </w:pPr>
            <w:proofErr w:type="spellStart"/>
            <w:r w:rsidRPr="009029E2">
              <w:rPr>
                <w:sz w:val="20"/>
                <w:szCs w:val="24"/>
              </w:rPr>
              <w:t>Espa</w:t>
            </w:r>
            <w:r w:rsidRPr="009029E2">
              <w:rPr>
                <w:sz w:val="20"/>
                <w:szCs w:val="24"/>
                <w:lang w:val="es-DO"/>
              </w:rPr>
              <w:t>ñol</w:t>
            </w:r>
            <w:proofErr w:type="spellEnd"/>
            <w:r w:rsidRPr="009029E2">
              <w:rPr>
                <w:sz w:val="20"/>
                <w:szCs w:val="24"/>
                <w:lang w:val="es-DO"/>
              </w:rPr>
              <w:t xml:space="preserve"> nativo</w:t>
            </w:r>
            <w:r>
              <w:rPr>
                <w:sz w:val="20"/>
                <w:szCs w:val="24"/>
                <w:lang w:val="es-DO"/>
              </w:rPr>
              <w:t>.</w:t>
            </w:r>
          </w:p>
          <w:p w14:paraId="2D0D9DC0" w14:textId="55ECB0E6" w:rsidR="009029E2" w:rsidRPr="009029E2" w:rsidRDefault="005B756F" w:rsidP="009029E2">
            <w:pPr>
              <w:rPr>
                <w:sz w:val="20"/>
                <w:szCs w:val="24"/>
                <w:lang w:val="es-DO"/>
              </w:rPr>
            </w:pPr>
            <w:r>
              <w:rPr>
                <w:sz w:val="20"/>
                <w:szCs w:val="24"/>
                <w:lang w:val="es-DO"/>
              </w:rPr>
              <w:t>I</w:t>
            </w:r>
            <w:r w:rsidRPr="009029E2">
              <w:rPr>
                <w:sz w:val="20"/>
                <w:szCs w:val="24"/>
                <w:lang w:val="es-DO"/>
              </w:rPr>
              <w:t>nglés</w:t>
            </w:r>
            <w:r w:rsidR="009029E2" w:rsidRPr="009029E2">
              <w:rPr>
                <w:sz w:val="20"/>
                <w:szCs w:val="24"/>
                <w:lang w:val="es-DO"/>
              </w:rPr>
              <w:t xml:space="preserve"> </w:t>
            </w:r>
            <w:r>
              <w:rPr>
                <w:sz w:val="20"/>
                <w:szCs w:val="24"/>
                <w:lang w:val="es-DO"/>
              </w:rPr>
              <w:t>(</w:t>
            </w:r>
            <w:r w:rsidR="009029E2" w:rsidRPr="009029E2">
              <w:rPr>
                <w:sz w:val="20"/>
                <w:szCs w:val="24"/>
                <w:lang w:val="es-DO"/>
              </w:rPr>
              <w:t>técnico</w:t>
            </w:r>
            <w:r>
              <w:rPr>
                <w:sz w:val="20"/>
                <w:szCs w:val="24"/>
                <w:lang w:val="es-DO"/>
              </w:rPr>
              <w:t>)</w:t>
            </w:r>
            <w:r w:rsidR="009029E2">
              <w:rPr>
                <w:sz w:val="20"/>
                <w:szCs w:val="24"/>
                <w:lang w:val="es-DO"/>
              </w:rPr>
              <w:t>.</w:t>
            </w:r>
          </w:p>
          <w:p w14:paraId="31827E8C" w14:textId="22A61195" w:rsidR="004D3011" w:rsidRPr="0059649E" w:rsidRDefault="006A3A5A" w:rsidP="009E0184">
            <w:pPr>
              <w:pStyle w:val="Ttulo3"/>
            </w:pPr>
            <w:r>
              <w:t xml:space="preserve">referencias </w:t>
            </w:r>
            <w:r w:rsidR="00617FCB">
              <w:t>laboral</w:t>
            </w:r>
          </w:p>
          <w:p w14:paraId="763DA0B1" w14:textId="6ED96DB2" w:rsidR="006A3A5A" w:rsidRPr="00DF6DCA" w:rsidRDefault="006A3A5A" w:rsidP="009E0184">
            <w:pPr>
              <w:rPr>
                <w:rFonts w:ascii="Arial Narrow" w:hAnsi="Arial Narrow" w:cs="Tahoma"/>
                <w:b/>
                <w:i/>
                <w:color w:val="000000" w:themeColor="text1"/>
                <w:sz w:val="24"/>
                <w:szCs w:val="40"/>
              </w:rPr>
            </w:pPr>
            <w:r w:rsidRPr="00DF6DCA">
              <w:rPr>
                <w:rFonts w:ascii="Arial Narrow" w:hAnsi="Arial Narrow" w:cs="Tahoma"/>
                <w:b/>
                <w:i/>
                <w:color w:val="000000" w:themeColor="text1"/>
                <w:sz w:val="24"/>
                <w:szCs w:val="40"/>
              </w:rPr>
              <w:t xml:space="preserve"> </w:t>
            </w:r>
            <w:r w:rsidR="004270A4">
              <w:rPr>
                <w:rFonts w:ascii="Arial Narrow" w:hAnsi="Arial Narrow" w:cs="Tahoma"/>
                <w:b/>
                <w:i/>
                <w:color w:val="000000" w:themeColor="text1"/>
                <w:sz w:val="24"/>
                <w:szCs w:val="40"/>
              </w:rPr>
              <w:t>Eduard Castillo</w:t>
            </w:r>
          </w:p>
          <w:p w14:paraId="354A8C5B" w14:textId="0276E960" w:rsidR="006A3A5A" w:rsidRPr="006250A1" w:rsidRDefault="004270A4" w:rsidP="009E0184">
            <w:pPr>
              <w:rPr>
                <w:lang w:bidi="es-ES"/>
              </w:rPr>
            </w:pPr>
            <w:r>
              <w:rPr>
                <w:lang w:bidi="es-ES"/>
              </w:rPr>
              <w:t>Supervisor</w:t>
            </w:r>
            <w:r w:rsidR="006A3A5A" w:rsidRPr="0097043E">
              <w:rPr>
                <w:lang w:bidi="es-ES"/>
              </w:rPr>
              <w:t>:</w:t>
            </w:r>
            <w:r w:rsidR="006250A1">
              <w:rPr>
                <w:lang w:bidi="es-ES"/>
              </w:rPr>
              <w:t xml:space="preserve"> Tecnología</w:t>
            </w:r>
            <w:r w:rsidR="00883B18">
              <w:rPr>
                <w:lang w:bidi="es-ES"/>
              </w:rPr>
              <w:t>.</w:t>
            </w:r>
          </w:p>
          <w:p w14:paraId="07F741D3" w14:textId="3200D8B6" w:rsidR="006A3A5A" w:rsidRPr="00BB1B43" w:rsidRDefault="006A3A5A" w:rsidP="009E0184">
            <w:pPr>
              <w:rPr>
                <w:lang w:val="es-DO" w:bidi="es-ES"/>
              </w:rPr>
            </w:pPr>
            <w:r w:rsidRPr="0097043E">
              <w:rPr>
                <w:lang w:bidi="es-ES"/>
              </w:rPr>
              <w:t>Teléfono:</w:t>
            </w:r>
            <w:r>
              <w:rPr>
                <w:lang w:bidi="es-ES"/>
              </w:rPr>
              <w:t xml:space="preserve"> </w:t>
            </w:r>
            <w:r w:rsidR="00BB1B43">
              <w:rPr>
                <w:lang w:bidi="es-ES"/>
              </w:rPr>
              <w:t>809-613-4064</w:t>
            </w:r>
          </w:p>
          <w:p w14:paraId="33A4E90F" w14:textId="4D1B3892" w:rsidR="004D3011" w:rsidRPr="00836B8E" w:rsidRDefault="006A3A5A" w:rsidP="009E0184">
            <w:pPr>
              <w:rPr>
                <w:lang w:val="es-DO" w:bidi="es-ES"/>
              </w:rPr>
            </w:pPr>
            <w:r w:rsidRPr="00836B8E">
              <w:rPr>
                <w:lang w:val="es-DO" w:bidi="es-ES"/>
              </w:rPr>
              <w:t xml:space="preserve">Email: </w:t>
            </w:r>
            <w:r w:rsidR="00BB1B43" w:rsidRPr="00836B8E">
              <w:rPr>
                <w:lang w:val="es-DO" w:bidi="es-ES"/>
              </w:rPr>
              <w:t>eduardcastillo</w:t>
            </w:r>
            <w:hyperlink r:id="rId11" w:history="1">
              <w:r w:rsidRPr="00836B8E">
                <w:rPr>
                  <w:lang w:val="es-DO"/>
                </w:rPr>
                <w:t>@gmail.com</w:t>
              </w:r>
            </w:hyperlink>
          </w:p>
          <w:p w14:paraId="588DC122" w14:textId="77777777" w:rsidR="006A3A5A" w:rsidRPr="00836B8E" w:rsidRDefault="006A3A5A" w:rsidP="009E0184">
            <w:pPr>
              <w:rPr>
                <w:lang w:val="es-DO" w:bidi="es-ES"/>
              </w:rPr>
            </w:pPr>
          </w:p>
          <w:p w14:paraId="513729A4" w14:textId="77777777" w:rsidR="006A3A5A" w:rsidRPr="00836B8E" w:rsidRDefault="006A3A5A" w:rsidP="009E0184">
            <w:pPr>
              <w:rPr>
                <w:rFonts w:ascii="Arial Narrow" w:hAnsi="Arial Narrow" w:cs="Tahoma"/>
                <w:b/>
                <w:i/>
                <w:color w:val="000000" w:themeColor="text1"/>
                <w:sz w:val="24"/>
                <w:szCs w:val="40"/>
                <w:lang w:val="es-DO"/>
              </w:rPr>
            </w:pPr>
            <w:r w:rsidRPr="00836B8E">
              <w:rPr>
                <w:rFonts w:ascii="Arial Narrow" w:hAnsi="Arial Narrow" w:cs="Tahoma"/>
                <w:b/>
                <w:i/>
                <w:color w:val="000000" w:themeColor="text1"/>
                <w:sz w:val="24"/>
                <w:szCs w:val="40"/>
                <w:lang w:val="es-DO"/>
              </w:rPr>
              <w:t>Michael Stirling mañón</w:t>
            </w:r>
          </w:p>
          <w:p w14:paraId="4C454ED2" w14:textId="04170712" w:rsidR="006A3A5A" w:rsidRPr="0097043E" w:rsidRDefault="009E0184" w:rsidP="009E0184">
            <w:pPr>
              <w:rPr>
                <w:lang w:bidi="es-ES"/>
              </w:rPr>
            </w:pPr>
            <w:r>
              <w:rPr>
                <w:lang w:bidi="es-ES"/>
              </w:rPr>
              <w:t>Ocupación</w:t>
            </w:r>
            <w:r w:rsidR="006A3A5A" w:rsidRPr="0097043E">
              <w:rPr>
                <w:lang w:bidi="es-ES"/>
              </w:rPr>
              <w:t>:</w:t>
            </w:r>
            <w:r w:rsidR="00E81B18">
              <w:rPr>
                <w:lang w:bidi="es-ES"/>
              </w:rPr>
              <w:t xml:space="preserve"> </w:t>
            </w:r>
            <w:r w:rsidR="006A3A5A" w:rsidRPr="0097043E">
              <w:rPr>
                <w:lang w:bidi="es-ES"/>
              </w:rPr>
              <w:t xml:space="preserve"> Desarro</w:t>
            </w:r>
            <w:r w:rsidR="00E81B18">
              <w:rPr>
                <w:lang w:bidi="es-ES"/>
              </w:rPr>
              <w:t>llo</w:t>
            </w:r>
          </w:p>
          <w:p w14:paraId="19EDAAC1" w14:textId="77777777" w:rsidR="006A3A5A" w:rsidRPr="0097043E" w:rsidRDefault="006A3A5A" w:rsidP="009E0184">
            <w:pPr>
              <w:rPr>
                <w:lang w:bidi="es-ES"/>
              </w:rPr>
            </w:pPr>
            <w:r w:rsidRPr="0097043E">
              <w:rPr>
                <w:lang w:bidi="es-ES"/>
              </w:rPr>
              <w:t>Teléfono: 809-852-5647</w:t>
            </w:r>
          </w:p>
          <w:p w14:paraId="4DBC6722" w14:textId="77777777" w:rsidR="006A3A5A" w:rsidRPr="0097043E" w:rsidRDefault="006A3A5A" w:rsidP="009E0184">
            <w:pPr>
              <w:rPr>
                <w:lang w:bidi="es-ES"/>
              </w:rPr>
            </w:pPr>
            <w:r w:rsidRPr="0097043E">
              <w:rPr>
                <w:lang w:bidi="es-ES"/>
              </w:rPr>
              <w:t>michaelartidor@gmail.co</w:t>
            </w:r>
            <w:r w:rsidR="00104D7B">
              <w:rPr>
                <w:lang w:bidi="es-ES"/>
              </w:rPr>
              <w:t>m</w:t>
            </w:r>
          </w:p>
          <w:p w14:paraId="4FCD65F5" w14:textId="77777777" w:rsidR="006A3A5A" w:rsidRPr="0059649E" w:rsidRDefault="006A3A5A" w:rsidP="009E0184"/>
        </w:tc>
        <w:tc>
          <w:tcPr>
            <w:tcW w:w="360" w:type="dxa"/>
          </w:tcPr>
          <w:p w14:paraId="15CD4358" w14:textId="77777777" w:rsidR="001B2ABD" w:rsidRPr="0059649E" w:rsidRDefault="001B2ABD" w:rsidP="009E0184">
            <w:pPr>
              <w:tabs>
                <w:tab w:val="left" w:pos="990"/>
              </w:tabs>
            </w:pPr>
          </w:p>
        </w:tc>
        <w:tc>
          <w:tcPr>
            <w:tcW w:w="6752" w:type="dxa"/>
          </w:tcPr>
          <w:sdt>
            <w:sdtPr>
              <w:id w:val="1049110328"/>
              <w:placeholder>
                <w:docPart w:val="905668F5ADAE4E92A3D7D1E53FAAFC88"/>
              </w:placeholder>
              <w:temporary/>
              <w:showingPlcHdr/>
              <w15:appearance w15:val="hidden"/>
            </w:sdtPr>
            <w:sdtContent>
              <w:p w14:paraId="7E9D4A8D" w14:textId="612C798D" w:rsidR="001B2ABD" w:rsidRPr="0059649E" w:rsidRDefault="00E25A26" w:rsidP="009E0184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341FD47" w14:textId="77777777" w:rsidR="006A3A5A" w:rsidRPr="00B958DF" w:rsidRDefault="006A3A5A" w:rsidP="009E0184">
            <w:pPr>
              <w:pStyle w:val="Sinespaciado"/>
              <w:jc w:val="both"/>
              <w:rPr>
                <w:rFonts w:ascii="Arial Narrow" w:hAnsi="Arial Narrow" w:cs="Tahoma"/>
                <w:b/>
                <w:iCs/>
                <w:color w:val="000000" w:themeColor="text1"/>
                <w:sz w:val="24"/>
                <w:szCs w:val="40"/>
              </w:rPr>
            </w:pPr>
            <w:r>
              <w:rPr>
                <w:rFonts w:ascii="Arial Narrow" w:hAnsi="Arial Narrow" w:cs="Tahoma"/>
                <w:b/>
                <w:iCs/>
                <w:color w:val="000000" w:themeColor="text1"/>
                <w:sz w:val="24"/>
                <w:szCs w:val="40"/>
              </w:rPr>
              <w:t>(</w:t>
            </w:r>
            <w:r w:rsidRPr="00B958DF">
              <w:rPr>
                <w:rFonts w:ascii="Arial Narrow" w:hAnsi="Arial Narrow" w:cs="Tahoma"/>
                <w:b/>
                <w:iCs/>
                <w:color w:val="000000" w:themeColor="text1"/>
                <w:sz w:val="24"/>
                <w:szCs w:val="40"/>
              </w:rPr>
              <w:t>Universidad tecnológica de Santiago UTESA</w:t>
            </w:r>
            <w:r>
              <w:rPr>
                <w:rFonts w:ascii="Arial Narrow" w:hAnsi="Arial Narrow" w:cs="Tahoma"/>
                <w:b/>
                <w:iCs/>
                <w:color w:val="000000" w:themeColor="text1"/>
                <w:sz w:val="24"/>
                <w:szCs w:val="40"/>
              </w:rPr>
              <w:t>)</w:t>
            </w:r>
          </w:p>
          <w:p w14:paraId="459E88F3" w14:textId="65BF1D34" w:rsidR="006A3A5A" w:rsidRPr="004C4FBA" w:rsidRDefault="006A3A5A" w:rsidP="00566401">
            <w:pPr>
              <w:pStyle w:val="Fecha"/>
              <w:numPr>
                <w:ilvl w:val="0"/>
                <w:numId w:val="32"/>
              </w:numPr>
              <w:ind w:left="732"/>
              <w:rPr>
                <w:sz w:val="20"/>
                <w:szCs w:val="24"/>
                <w:lang w:bidi="es-ES"/>
              </w:rPr>
            </w:pPr>
            <w:r w:rsidRPr="004C4FBA">
              <w:rPr>
                <w:sz w:val="20"/>
                <w:szCs w:val="24"/>
              </w:rPr>
              <w:t>(201</w:t>
            </w:r>
            <w:r w:rsidR="00BE6038" w:rsidRPr="004C4FBA">
              <w:rPr>
                <w:sz w:val="20"/>
                <w:szCs w:val="24"/>
              </w:rPr>
              <w:t>7</w:t>
            </w:r>
            <w:r w:rsidRPr="004C4FBA">
              <w:rPr>
                <w:sz w:val="20"/>
                <w:szCs w:val="24"/>
                <w:lang w:bidi="es-ES"/>
              </w:rPr>
              <w:t>)- Actual)</w:t>
            </w:r>
          </w:p>
          <w:p w14:paraId="6E14A552" w14:textId="0934B378" w:rsidR="00BE6038" w:rsidRPr="009C37BF" w:rsidRDefault="006A3A5A" w:rsidP="00566401">
            <w:pPr>
              <w:pStyle w:val="Prrafodelista"/>
              <w:numPr>
                <w:ilvl w:val="0"/>
                <w:numId w:val="32"/>
              </w:numPr>
              <w:ind w:left="732"/>
              <w:rPr>
                <w:sz w:val="20"/>
                <w:szCs w:val="24"/>
              </w:rPr>
            </w:pPr>
            <w:r w:rsidRPr="009C37BF">
              <w:rPr>
                <w:sz w:val="20"/>
                <w:szCs w:val="24"/>
              </w:rPr>
              <w:t>Ingeniería en sistemas</w:t>
            </w:r>
            <w:r w:rsidR="00042247" w:rsidRPr="009C37BF">
              <w:rPr>
                <w:sz w:val="20"/>
                <w:szCs w:val="24"/>
              </w:rPr>
              <w:t xml:space="preserve"> de la computación</w:t>
            </w:r>
            <w:r w:rsidR="009C37BF">
              <w:rPr>
                <w:sz w:val="20"/>
                <w:szCs w:val="24"/>
              </w:rPr>
              <w:t>.</w:t>
            </w:r>
            <w:r w:rsidR="00042247" w:rsidRPr="009C37BF">
              <w:rPr>
                <w:sz w:val="20"/>
                <w:szCs w:val="24"/>
              </w:rPr>
              <w:t xml:space="preserve"> </w:t>
            </w:r>
            <w:r w:rsidR="009C37BF" w:rsidRPr="009C37BF">
              <w:rPr>
                <w:sz w:val="20"/>
                <w:szCs w:val="24"/>
              </w:rPr>
              <w:t xml:space="preserve"> </w:t>
            </w:r>
          </w:p>
          <w:p w14:paraId="77D30DDC" w14:textId="3879BB4F" w:rsidR="006A3A5A" w:rsidRPr="009C37BF" w:rsidRDefault="009C37BF" w:rsidP="00566401">
            <w:pPr>
              <w:pStyle w:val="Prrafodelista"/>
              <w:numPr>
                <w:ilvl w:val="0"/>
                <w:numId w:val="32"/>
              </w:numPr>
              <w:ind w:left="732"/>
              <w:rPr>
                <w:rFonts w:ascii="Arial Narrow" w:hAnsi="Arial Narrow" w:cs="Tahoma"/>
                <w:b/>
                <w:iCs/>
                <w:color w:val="000000" w:themeColor="text1"/>
                <w:sz w:val="28"/>
                <w:szCs w:val="44"/>
              </w:rPr>
            </w:pPr>
            <w:r w:rsidRPr="009C37BF">
              <w:rPr>
                <w:sz w:val="20"/>
                <w:szCs w:val="24"/>
              </w:rPr>
              <w:t>8</w:t>
            </w:r>
            <w:r>
              <w:rPr>
                <w:sz w:val="20"/>
                <w:szCs w:val="24"/>
              </w:rPr>
              <w:t>vo</w:t>
            </w:r>
            <w:r w:rsidRPr="009C37BF">
              <w:rPr>
                <w:sz w:val="20"/>
                <w:szCs w:val="24"/>
              </w:rPr>
              <w:t xml:space="preserve"> ciclo </w:t>
            </w:r>
          </w:p>
          <w:sdt>
            <w:sdtPr>
              <w:id w:val="1001553383"/>
              <w:placeholder>
                <w:docPart w:val="FEA2914F3834416A823EEAD44737094B"/>
              </w:placeholder>
              <w:temporary/>
              <w:showingPlcHdr/>
              <w15:appearance w15:val="hidden"/>
            </w:sdtPr>
            <w:sdtContent>
              <w:p w14:paraId="56880A40" w14:textId="6817289A" w:rsidR="000E10DB" w:rsidRPr="0026791E" w:rsidRDefault="00036450" w:rsidP="0026791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3BFE1AE2" w14:textId="77777777" w:rsidR="000E10DB" w:rsidRDefault="000E10DB" w:rsidP="009E0184">
            <w:pPr>
              <w:suppressAutoHyphens/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Facilitador</w:t>
            </w:r>
            <w:r w:rsidRPr="009A5D8F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en el área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técnica</w:t>
            </w:r>
            <w:r w:rsidRPr="009A5D8F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de informática</w:t>
            </w:r>
          </w:p>
          <w:p w14:paraId="1E5A1D94" w14:textId="7B12C9BE" w:rsidR="000E10DB" w:rsidRDefault="000E10DB" w:rsidP="009E0184">
            <w:pPr>
              <w:pStyle w:val="Fecha"/>
              <w:rPr>
                <w:b/>
              </w:rPr>
            </w:pPr>
            <w:r w:rsidRPr="00104D7B">
              <w:rPr>
                <w:b/>
                <w:lang w:bidi="es-ES"/>
              </w:rPr>
              <w:t>(</w:t>
            </w:r>
            <w:r w:rsidR="00156FF8">
              <w:rPr>
                <w:b/>
                <w:lang w:bidi="es-ES"/>
              </w:rPr>
              <w:t>14-10-</w:t>
            </w:r>
            <w:r>
              <w:rPr>
                <w:b/>
              </w:rPr>
              <w:t>20</w:t>
            </w:r>
            <w:r w:rsidR="00F95208">
              <w:rPr>
                <w:b/>
              </w:rPr>
              <w:t>18</w:t>
            </w:r>
            <w:r w:rsidR="00156FF8">
              <w:rPr>
                <w:b/>
              </w:rPr>
              <w:t xml:space="preserve"> - 10-5-</w:t>
            </w:r>
            <w:r w:rsidR="00A218A7">
              <w:rPr>
                <w:b/>
              </w:rPr>
              <w:t>2022</w:t>
            </w:r>
            <w:r w:rsidRPr="00104D7B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bookmarkStart w:id="0" w:name="_Hlk104921475"/>
            <w:r>
              <w:rPr>
                <w:b/>
              </w:rPr>
              <w:t xml:space="preserve">Centro de Estudio </w:t>
            </w:r>
            <w:proofErr w:type="spellStart"/>
            <w:r>
              <w:rPr>
                <w:b/>
              </w:rPr>
              <w:t>Maranatha</w:t>
            </w:r>
            <w:bookmarkEnd w:id="0"/>
            <w:proofErr w:type="spellEnd"/>
          </w:p>
          <w:p w14:paraId="1AD27A1B" w14:textId="77777777" w:rsidR="004C4FBA" w:rsidRPr="009029E2" w:rsidRDefault="004C4FBA" w:rsidP="004C4FBA">
            <w:pPr>
              <w:rPr>
                <w:sz w:val="6"/>
                <w:szCs w:val="10"/>
              </w:rPr>
            </w:pPr>
          </w:p>
          <w:p w14:paraId="022D8991" w14:textId="1C763D8A" w:rsidR="000E10DB" w:rsidRPr="004C4FBA" w:rsidRDefault="004C4FBA" w:rsidP="00566401">
            <w:pPr>
              <w:pStyle w:val="Prrafodelista"/>
              <w:numPr>
                <w:ilvl w:val="0"/>
                <w:numId w:val="24"/>
              </w:numPr>
              <w:spacing w:line="240" w:lineRule="atLeast"/>
              <w:rPr>
                <w:rFonts w:ascii="Arial Narrow" w:hAnsi="Arial Narrow" w:cs="Tahoma"/>
                <w:b/>
                <w:i/>
                <w:szCs w:val="40"/>
              </w:rPr>
            </w:pPr>
            <w:r>
              <w:rPr>
                <w:b/>
                <w:lang w:bidi="es-ES"/>
              </w:rPr>
              <w:t xml:space="preserve">FUNCIONES </w:t>
            </w:r>
          </w:p>
          <w:p w14:paraId="588AFE03" w14:textId="62B50EEE" w:rsidR="00621F0B" w:rsidRDefault="00621F0B" w:rsidP="00566401">
            <w:pPr>
              <w:pStyle w:val="Prrafodelista"/>
              <w:numPr>
                <w:ilvl w:val="0"/>
                <w:numId w:val="36"/>
              </w:numPr>
              <w:spacing w:line="240" w:lineRule="atLeast"/>
              <w:ind w:left="59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Base de Datos</w:t>
            </w:r>
            <w:r w:rsidR="009C4508">
              <w:rPr>
                <w:sz w:val="22"/>
                <w:szCs w:val="28"/>
              </w:rPr>
              <w:t>;</w:t>
            </w:r>
          </w:p>
          <w:p w14:paraId="28032824" w14:textId="17120085" w:rsidR="000E10DB" w:rsidRPr="00E70B27" w:rsidRDefault="00621F0B" w:rsidP="00621F0B">
            <w:pPr>
              <w:pStyle w:val="Prrafodelista"/>
              <w:spacing w:line="240" w:lineRule="atLeast"/>
              <w:ind w:left="590"/>
              <w:rPr>
                <w:sz w:val="22"/>
                <w:szCs w:val="28"/>
              </w:rPr>
            </w:pPr>
            <w:r w:rsidRPr="00E70B27">
              <w:rPr>
                <w:sz w:val="22"/>
                <w:szCs w:val="28"/>
              </w:rPr>
              <w:t>SQL server</w:t>
            </w:r>
            <w:r w:rsidR="000E10DB" w:rsidRPr="00E70B27">
              <w:rPr>
                <w:sz w:val="22"/>
                <w:szCs w:val="28"/>
              </w:rPr>
              <w:t xml:space="preserve">  </w:t>
            </w:r>
          </w:p>
          <w:p w14:paraId="37C5CA92" w14:textId="51299B77" w:rsidR="000E10DB" w:rsidRPr="00621F0B" w:rsidRDefault="000E10DB" w:rsidP="00566401">
            <w:pPr>
              <w:pStyle w:val="Prrafodelista"/>
              <w:numPr>
                <w:ilvl w:val="0"/>
                <w:numId w:val="36"/>
              </w:numPr>
              <w:spacing w:line="240" w:lineRule="atLeast"/>
              <w:ind w:left="590"/>
              <w:rPr>
                <w:rFonts w:ascii="Arial Narrow" w:hAnsi="Arial Narrow" w:cs="Tahoma"/>
                <w:b/>
                <w:i/>
                <w:sz w:val="22"/>
                <w:szCs w:val="48"/>
              </w:rPr>
            </w:pPr>
            <w:r w:rsidRPr="00E70B27">
              <w:rPr>
                <w:sz w:val="22"/>
                <w:szCs w:val="28"/>
              </w:rPr>
              <w:t>Desarrollo</w:t>
            </w:r>
            <w:r w:rsidR="00E559B3" w:rsidRPr="00E70B27">
              <w:rPr>
                <w:sz w:val="22"/>
                <w:szCs w:val="28"/>
              </w:rPr>
              <w:t xml:space="preserve"> Web</w:t>
            </w:r>
            <w:r w:rsidR="009C4508">
              <w:rPr>
                <w:sz w:val="22"/>
                <w:szCs w:val="28"/>
              </w:rPr>
              <w:t>;</w:t>
            </w:r>
          </w:p>
          <w:p w14:paraId="3B13492B" w14:textId="1BFB69AE" w:rsidR="00621F0B" w:rsidRPr="00E70B27" w:rsidRDefault="00621F0B" w:rsidP="00621F0B">
            <w:pPr>
              <w:pStyle w:val="Prrafodelista"/>
              <w:spacing w:line="240" w:lineRule="atLeast"/>
              <w:ind w:left="590"/>
              <w:rPr>
                <w:rFonts w:ascii="Arial Narrow" w:hAnsi="Arial Narrow" w:cs="Tahoma"/>
                <w:b/>
                <w:i/>
                <w:sz w:val="22"/>
                <w:szCs w:val="48"/>
              </w:rPr>
            </w:pPr>
            <w:r>
              <w:rPr>
                <w:sz w:val="22"/>
                <w:szCs w:val="28"/>
              </w:rPr>
              <w:t xml:space="preserve">HTML , CSS,  </w:t>
            </w:r>
            <w:r w:rsidR="009C4508">
              <w:rPr>
                <w:sz w:val="22"/>
                <w:szCs w:val="28"/>
              </w:rPr>
              <w:t>JavaScript</w:t>
            </w:r>
          </w:p>
          <w:p w14:paraId="26366777" w14:textId="25C34E2A" w:rsidR="005A7161" w:rsidRPr="005A7161" w:rsidRDefault="005A7161" w:rsidP="009E0184">
            <w:pPr>
              <w:spacing w:line="240" w:lineRule="atLeast"/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5A7161">
              <w:rPr>
                <w:rFonts w:ascii="Arial Narrow" w:hAnsi="Arial Narrow" w:cs="Tahoma"/>
                <w:b/>
                <w:i/>
                <w:sz w:val="24"/>
                <w:szCs w:val="40"/>
              </w:rPr>
              <w:t>Programador (</w:t>
            </w:r>
            <w:r>
              <w:rPr>
                <w:rFonts w:ascii="Arial Narrow" w:hAnsi="Arial Narrow" w:cs="Tahoma"/>
                <w:b/>
                <w:i/>
                <w:sz w:val="24"/>
                <w:szCs w:val="40"/>
              </w:rPr>
              <w:t>10-05-</w:t>
            </w:r>
            <w:r w:rsidRPr="005A7161">
              <w:rPr>
                <w:rFonts w:ascii="Arial Narrow" w:hAnsi="Arial Narrow" w:cs="Tahoma"/>
                <w:b/>
                <w:i/>
                <w:sz w:val="24"/>
                <w:szCs w:val="40"/>
              </w:rPr>
              <w:t>2017</w:t>
            </w:r>
            <w:r w:rsidR="00156FF8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- 1-</w:t>
            </w:r>
            <w:r w:rsidR="006250A1">
              <w:rPr>
                <w:rFonts w:ascii="Arial Narrow" w:hAnsi="Arial Narrow" w:cs="Tahoma"/>
                <w:b/>
                <w:i/>
                <w:sz w:val="24"/>
                <w:szCs w:val="40"/>
              </w:rPr>
              <w:t>5</w:t>
            </w:r>
            <w:r w:rsidR="00156FF8">
              <w:rPr>
                <w:rFonts w:ascii="Arial Narrow" w:hAnsi="Arial Narrow" w:cs="Tahoma"/>
                <w:b/>
                <w:i/>
                <w:sz w:val="24"/>
                <w:szCs w:val="40"/>
              </w:rPr>
              <w:t>-</w:t>
            </w:r>
            <w:r w:rsidRPr="005A7161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2018) </w:t>
            </w:r>
          </w:p>
          <w:p w14:paraId="040597D7" w14:textId="23C38752" w:rsidR="005A7161" w:rsidRPr="005A7161" w:rsidRDefault="005A7161" w:rsidP="009E0184">
            <w:pPr>
              <w:spacing w:line="240" w:lineRule="atLeast"/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proofErr w:type="spellStart"/>
            <w:r w:rsidRPr="005A7161">
              <w:rPr>
                <w:rFonts w:ascii="Arial Narrow" w:hAnsi="Arial Narrow" w:cs="Tahoma"/>
                <w:b/>
                <w:i/>
                <w:sz w:val="24"/>
                <w:szCs w:val="40"/>
              </w:rPr>
              <w:t>SeguriAgua</w:t>
            </w:r>
            <w:proofErr w:type="spellEnd"/>
            <w:r w:rsidRPr="005A7161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SRL Funciones </w:t>
            </w:r>
            <w:r w:rsidR="00621F0B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</w:t>
            </w:r>
          </w:p>
          <w:p w14:paraId="67C434E6" w14:textId="423A4491" w:rsidR="004C4FBA" w:rsidRPr="00566401" w:rsidRDefault="004C4FBA" w:rsidP="00566401">
            <w:pPr>
              <w:pStyle w:val="Prrafodelista"/>
              <w:numPr>
                <w:ilvl w:val="0"/>
                <w:numId w:val="24"/>
              </w:numPr>
              <w:spacing w:line="240" w:lineRule="atLeast"/>
              <w:rPr>
                <w:rFonts w:ascii="Arial Narrow" w:hAnsi="Arial Narrow" w:cs="Tahoma"/>
                <w:b/>
                <w:i/>
                <w:szCs w:val="40"/>
              </w:rPr>
            </w:pPr>
            <w:r>
              <w:rPr>
                <w:b/>
                <w:lang w:bidi="es-ES"/>
              </w:rPr>
              <w:t>FUNCIONES</w:t>
            </w:r>
          </w:p>
          <w:p w14:paraId="2D0B5196" w14:textId="2645C0A9" w:rsidR="00F34FF6" w:rsidRDefault="00F34FF6" w:rsidP="00F34FF6">
            <w:pPr>
              <w:pStyle w:val="Prrafodelista"/>
              <w:numPr>
                <w:ilvl w:val="0"/>
                <w:numId w:val="37"/>
              </w:numPr>
              <w:suppressAutoHyphens/>
              <w:ind w:left="306"/>
            </w:pPr>
            <w:r>
              <w:t xml:space="preserve">Mantenimiento a sistema de ventas </w:t>
            </w:r>
          </w:p>
          <w:p w14:paraId="25098F8B" w14:textId="358B8B4C" w:rsidR="00F34FF6" w:rsidRDefault="00F34FF6" w:rsidP="00435BFB">
            <w:pPr>
              <w:suppressAutoHyphens/>
              <w:ind w:left="23"/>
            </w:pPr>
            <w:r>
              <w:t xml:space="preserve"> Crear documentos informando l</w:t>
            </w:r>
            <w:r w:rsidR="00435BFB">
              <w:t>o</w:t>
            </w:r>
            <w:r>
              <w:t>s posibles inconvenientes dentro del sistema con el fin de solucionarlos y mejorar su eficiencia</w:t>
            </w:r>
            <w:r w:rsidR="00435BFB">
              <w:t>.</w:t>
            </w:r>
          </w:p>
          <w:p w14:paraId="456BA3F2" w14:textId="77777777" w:rsidR="00435BFB" w:rsidRDefault="00435BFB" w:rsidP="00435BFB">
            <w:pPr>
              <w:suppressAutoHyphens/>
              <w:ind w:left="23"/>
            </w:pPr>
          </w:p>
          <w:p w14:paraId="49BFB79B" w14:textId="77777777" w:rsidR="00F34FF6" w:rsidRDefault="00F34FF6" w:rsidP="009E0184">
            <w:pPr>
              <w:suppressAutoHyphens/>
            </w:pPr>
            <w:r>
              <w:t xml:space="preserve">2. QA junior.. </w:t>
            </w:r>
          </w:p>
          <w:p w14:paraId="4B298919" w14:textId="3082D70F" w:rsidR="00F34FF6" w:rsidRDefault="00F34FF6" w:rsidP="009E0184">
            <w:pPr>
              <w:suppressAutoHyphens/>
            </w:pPr>
            <w:r>
              <w:t>Funciones como QA</w:t>
            </w:r>
            <w:r w:rsidR="00435BFB">
              <w:t xml:space="preserve"> para c</w:t>
            </w:r>
            <w:r>
              <w:t xml:space="preserve">rear </w:t>
            </w:r>
            <w:proofErr w:type="spellStart"/>
            <w:r w:rsidR="00435BFB">
              <w:t>e</w:t>
            </w:r>
            <w:r>
              <w:t>eportes</w:t>
            </w:r>
            <w:proofErr w:type="spellEnd"/>
            <w:r>
              <w:t xml:space="preserve"> </w:t>
            </w:r>
            <w:r w:rsidR="00435BFB">
              <w:t xml:space="preserve"> y </w:t>
            </w:r>
            <w:r>
              <w:t>pruebas</w:t>
            </w:r>
            <w:r w:rsidR="00435BFB">
              <w:t xml:space="preserve"> manuales</w:t>
            </w:r>
            <w:r>
              <w:t xml:space="preserve">, reportar defecto, Documentaciones de script, prevenir defectos en las pruebas. </w:t>
            </w:r>
          </w:p>
          <w:p w14:paraId="39F91DDA" w14:textId="5AF3845B" w:rsidR="00104D7B" w:rsidRPr="00104D7B" w:rsidRDefault="00104D7B" w:rsidP="009E0184">
            <w:pPr>
              <w:suppressAutoHyphens/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104D7B">
              <w:rPr>
                <w:rFonts w:ascii="Arial Narrow" w:hAnsi="Arial Narrow" w:cs="Tahoma"/>
                <w:b/>
                <w:i/>
                <w:sz w:val="24"/>
                <w:szCs w:val="40"/>
              </w:rPr>
              <w:t>Soporte Técnico</w:t>
            </w:r>
          </w:p>
          <w:p w14:paraId="24FB13BB" w14:textId="068BA5F5" w:rsidR="00104D7B" w:rsidRPr="000E10DB" w:rsidRDefault="00104D7B" w:rsidP="009E0184">
            <w:pPr>
              <w:suppressAutoHyphens/>
              <w:rPr>
                <w:rFonts w:ascii="Arial Narrow" w:hAnsi="Arial Narrow" w:cs="Tahoma"/>
                <w:b/>
                <w:i/>
                <w:sz w:val="24"/>
                <w:szCs w:val="40"/>
              </w:rPr>
            </w:pPr>
            <w:r w:rsidRPr="000E10DB">
              <w:rPr>
                <w:rFonts w:ascii="Arial Narrow" w:hAnsi="Arial Narrow" w:cs="Tahoma"/>
                <w:b/>
                <w:i/>
                <w:sz w:val="24"/>
                <w:szCs w:val="40"/>
              </w:rPr>
              <w:t>(</w:t>
            </w:r>
            <w:r w:rsidR="004F43CD">
              <w:rPr>
                <w:rFonts w:ascii="Arial Narrow" w:hAnsi="Arial Narrow" w:cs="Tahoma"/>
                <w:b/>
                <w:i/>
                <w:sz w:val="24"/>
                <w:szCs w:val="40"/>
              </w:rPr>
              <w:t>10-07-</w:t>
            </w:r>
            <w:r w:rsidRPr="000E10DB">
              <w:rPr>
                <w:rFonts w:ascii="Arial Narrow" w:hAnsi="Arial Narrow" w:cs="Tahoma"/>
                <w:b/>
                <w:i/>
                <w:sz w:val="24"/>
                <w:szCs w:val="40"/>
              </w:rPr>
              <w:t>2016</w:t>
            </w:r>
            <w:r w:rsidR="004F43CD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– 5-11-</w:t>
            </w:r>
            <w:r w:rsidRPr="000E10DB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2016) </w:t>
            </w:r>
            <w:bookmarkStart w:id="1" w:name="_Hlk104925958"/>
            <w:r w:rsidRPr="000E10DB">
              <w:rPr>
                <w:rFonts w:ascii="Arial Narrow" w:hAnsi="Arial Narrow" w:cs="Tahoma"/>
                <w:b/>
                <w:i/>
                <w:sz w:val="24"/>
                <w:szCs w:val="40"/>
              </w:rPr>
              <w:t>Distrito educativo 10-06, Sector Mendoza</w:t>
            </w:r>
            <w:bookmarkEnd w:id="1"/>
            <w:r w:rsidRPr="000E10DB">
              <w:rPr>
                <w:rFonts w:ascii="Arial Narrow" w:hAnsi="Arial Narrow" w:cs="Tahoma"/>
                <w:b/>
                <w:i/>
                <w:sz w:val="24"/>
                <w:szCs w:val="40"/>
              </w:rPr>
              <w:t xml:space="preserve"> </w:t>
            </w:r>
          </w:p>
          <w:p w14:paraId="4F30B71D" w14:textId="77777777" w:rsidR="00104D7B" w:rsidRPr="006D1514" w:rsidRDefault="00104D7B" w:rsidP="00566401">
            <w:pPr>
              <w:pStyle w:val="Prrafodelista"/>
              <w:numPr>
                <w:ilvl w:val="0"/>
                <w:numId w:val="24"/>
              </w:numPr>
              <w:spacing w:line="240" w:lineRule="atLeast"/>
              <w:rPr>
                <w:b/>
                <w:sz w:val="20"/>
                <w:szCs w:val="24"/>
                <w:lang w:bidi="es-ES"/>
              </w:rPr>
            </w:pPr>
            <w:r w:rsidRPr="006D1514">
              <w:rPr>
                <w:b/>
                <w:sz w:val="20"/>
                <w:szCs w:val="24"/>
                <w:lang w:bidi="es-ES"/>
              </w:rPr>
              <w:t>Funciones</w:t>
            </w:r>
          </w:p>
          <w:p w14:paraId="13064923" w14:textId="7558B16D" w:rsidR="00355FE9" w:rsidRDefault="00104D7B" w:rsidP="00566401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tLeast"/>
            </w:pPr>
            <w:r w:rsidRPr="00DE62EB">
              <w:t>Soporte técnico.</w:t>
            </w:r>
          </w:p>
          <w:p w14:paraId="69505316" w14:textId="165F637E" w:rsidR="00104D7B" w:rsidRPr="00DE62EB" w:rsidRDefault="005B756F" w:rsidP="00566401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tLeast"/>
            </w:pPr>
            <w:r>
              <w:t>Reparación</w:t>
            </w:r>
            <w:r>
              <w:rPr>
                <w:lang w:val="es-DO"/>
              </w:rPr>
              <w:t xml:space="preserve"> y </w:t>
            </w:r>
            <w:r>
              <w:t>m</w:t>
            </w:r>
            <w:r w:rsidR="00104D7B" w:rsidRPr="00DE62EB">
              <w:t xml:space="preserve">antenimiento de </w:t>
            </w:r>
            <w:r>
              <w:t xml:space="preserve">hardware y software </w:t>
            </w:r>
            <w:r w:rsidR="00104D7B" w:rsidRPr="00DE62EB">
              <w:t xml:space="preserve"> </w:t>
            </w:r>
          </w:p>
          <w:p w14:paraId="6CD28A45" w14:textId="38981AF6" w:rsidR="00F378B4" w:rsidRDefault="00104D7B" w:rsidP="00566401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tLeast"/>
            </w:pPr>
            <w:r w:rsidRPr="00DE62EB">
              <w:t>Registrar estudiantes en la plataforma de SGCE.</w:t>
            </w:r>
          </w:p>
          <w:p w14:paraId="3E4F260F" w14:textId="06CD045D" w:rsidR="00F378B4" w:rsidRPr="00D72540" w:rsidRDefault="00D72540" w:rsidP="009E0184">
            <w:pPr>
              <w:pStyle w:val="Prrafodelista"/>
              <w:suppressAutoHyphens/>
              <w:spacing w:line="240" w:lineRule="atLeast"/>
              <w:rPr>
                <w:b/>
                <w:bCs/>
              </w:rPr>
            </w:pPr>
            <w:r>
              <w:t>(</w:t>
            </w:r>
            <w:r w:rsidR="00F378B4" w:rsidRPr="00D72540">
              <w:rPr>
                <w:b/>
                <w:bCs/>
              </w:rPr>
              <w:t xml:space="preserve">SISTEMA DE </w:t>
            </w:r>
            <w:r w:rsidRPr="00D72540">
              <w:rPr>
                <w:b/>
                <w:bCs/>
              </w:rPr>
              <w:t>GESTION DE CALIDAD EDUCATIVA)</w:t>
            </w:r>
          </w:p>
          <w:p w14:paraId="4494C2DD" w14:textId="6639956F" w:rsidR="00036450" w:rsidRPr="0059649E" w:rsidRDefault="00E0727D" w:rsidP="009E0184">
            <w:pPr>
              <w:pStyle w:val="Ttulo2"/>
            </w:pPr>
            <w:r>
              <w:t>conocimientos</w:t>
            </w:r>
          </w:p>
          <w:p w14:paraId="58C99C0C" w14:textId="1071E2AD" w:rsidR="00F34FF6" w:rsidRPr="00F34FF6" w:rsidRDefault="00F34FF6" w:rsidP="0026791E">
            <w:pPr>
              <w:suppressAutoHyphens/>
              <w:rPr>
                <w:sz w:val="22"/>
                <w:szCs w:val="28"/>
              </w:rPr>
            </w:pPr>
            <w:r w:rsidRPr="00F34FF6">
              <w:rPr>
                <w:sz w:val="22"/>
                <w:szCs w:val="28"/>
              </w:rPr>
              <w:t>1. SQL Server, C#, ASP.NET, Python, HTML</w:t>
            </w:r>
          </w:p>
          <w:p w14:paraId="0F2338F6" w14:textId="77777777" w:rsidR="00F34FF6" w:rsidRPr="00D86843" w:rsidRDefault="00F34FF6" w:rsidP="0026791E">
            <w:pPr>
              <w:suppressAutoHyphens/>
              <w:rPr>
                <w:sz w:val="22"/>
                <w:szCs w:val="28"/>
                <w:lang w:val="en-US"/>
              </w:rPr>
            </w:pPr>
            <w:r w:rsidRPr="00D86843">
              <w:rPr>
                <w:sz w:val="22"/>
                <w:szCs w:val="28"/>
                <w:lang w:val="en-US"/>
              </w:rPr>
              <w:t xml:space="preserve">5, CSS </w:t>
            </w:r>
          </w:p>
          <w:p w14:paraId="026539F5" w14:textId="77777777" w:rsidR="00F34FF6" w:rsidRPr="00D86843" w:rsidRDefault="00F34FF6" w:rsidP="0026791E">
            <w:pPr>
              <w:suppressAutoHyphens/>
              <w:rPr>
                <w:sz w:val="22"/>
                <w:szCs w:val="28"/>
                <w:lang w:val="en-US"/>
              </w:rPr>
            </w:pPr>
            <w:r w:rsidRPr="00D86843">
              <w:rPr>
                <w:sz w:val="22"/>
                <w:szCs w:val="28"/>
                <w:lang w:val="en-US"/>
              </w:rPr>
              <w:t xml:space="preserve">2. JavaScript </w:t>
            </w:r>
          </w:p>
          <w:p w14:paraId="727224FB" w14:textId="77777777" w:rsidR="00F34FF6" w:rsidRPr="00D86843" w:rsidRDefault="00F34FF6" w:rsidP="0026791E">
            <w:pPr>
              <w:suppressAutoHyphens/>
              <w:rPr>
                <w:sz w:val="22"/>
                <w:szCs w:val="28"/>
                <w:lang w:val="en-US"/>
              </w:rPr>
            </w:pPr>
            <w:r w:rsidRPr="00D86843">
              <w:rPr>
                <w:sz w:val="22"/>
                <w:szCs w:val="28"/>
                <w:lang w:val="en-US"/>
              </w:rPr>
              <w:t xml:space="preserve">3. Git </w:t>
            </w:r>
          </w:p>
          <w:p w14:paraId="7938BB2F" w14:textId="77777777" w:rsidR="00F34FF6" w:rsidRPr="00D86843" w:rsidRDefault="00F34FF6" w:rsidP="0026791E">
            <w:pPr>
              <w:suppressAutoHyphens/>
              <w:rPr>
                <w:sz w:val="22"/>
                <w:szCs w:val="28"/>
                <w:lang w:val="en-US"/>
              </w:rPr>
            </w:pPr>
            <w:r w:rsidRPr="00D86843">
              <w:rPr>
                <w:sz w:val="22"/>
                <w:szCs w:val="28"/>
                <w:lang w:val="en-US"/>
              </w:rPr>
              <w:t xml:space="preserve">4. </w:t>
            </w:r>
            <w:proofErr w:type="spellStart"/>
            <w:r w:rsidRPr="00D86843">
              <w:rPr>
                <w:sz w:val="22"/>
                <w:szCs w:val="28"/>
                <w:lang w:val="en-US"/>
              </w:rPr>
              <w:t>Katalon</w:t>
            </w:r>
            <w:proofErr w:type="spellEnd"/>
            <w:r w:rsidRPr="00D86843">
              <w:rPr>
                <w:sz w:val="22"/>
                <w:szCs w:val="28"/>
                <w:lang w:val="en-US"/>
              </w:rPr>
              <w:t xml:space="preserve"> Studio </w:t>
            </w:r>
          </w:p>
          <w:p w14:paraId="5067A8A9" w14:textId="18D19736" w:rsidR="00BB1B43" w:rsidRPr="00D86843" w:rsidRDefault="00F34FF6" w:rsidP="0026791E">
            <w:pPr>
              <w:suppressAutoHyphens/>
              <w:rPr>
                <w:sz w:val="22"/>
                <w:szCs w:val="28"/>
                <w:lang w:val="en-US"/>
              </w:rPr>
            </w:pPr>
            <w:r w:rsidRPr="00D86843">
              <w:rPr>
                <w:sz w:val="22"/>
                <w:szCs w:val="28"/>
                <w:lang w:val="en-US"/>
              </w:rPr>
              <w:t xml:space="preserve">5. </w:t>
            </w:r>
            <w:r w:rsidR="00D86843">
              <w:rPr>
                <w:sz w:val="22"/>
                <w:szCs w:val="28"/>
                <w:lang w:val="en-US"/>
              </w:rPr>
              <w:t>Scrum</w:t>
            </w:r>
            <w:r w:rsidRPr="00D86843">
              <w:rPr>
                <w:sz w:val="22"/>
                <w:szCs w:val="28"/>
                <w:lang w:val="en-US"/>
              </w:rPr>
              <w:t xml:space="preserve"> </w:t>
            </w:r>
          </w:p>
          <w:p w14:paraId="0C3C0B28" w14:textId="4F28B70F" w:rsidR="00270E83" w:rsidRPr="004C4FBA" w:rsidRDefault="00BB1B43" w:rsidP="009E0184">
            <w:pPr>
              <w:suppressAutoHyphens/>
              <w:rPr>
                <w:rFonts w:eastAsiaTheme="majorEastAsia" w:cstheme="majorBidi"/>
                <w:b/>
                <w:bCs/>
                <w:caps/>
                <w:sz w:val="20"/>
                <w:szCs w:val="24"/>
              </w:rPr>
            </w:pPr>
            <w:r w:rsidRPr="004C4FBA">
              <w:rPr>
                <w:rFonts w:eastAsiaTheme="majorEastAsia" w:cstheme="majorBidi"/>
                <w:b/>
                <w:bCs/>
                <w:caps/>
                <w:sz w:val="20"/>
                <w:szCs w:val="24"/>
              </w:rPr>
              <w:t>Repositorio Github</w:t>
            </w:r>
          </w:p>
          <w:p w14:paraId="6803A67E" w14:textId="77777777" w:rsidR="00D31FA3" w:rsidRPr="004C4FBA" w:rsidRDefault="00D31FA3" w:rsidP="009E0184">
            <w:pPr>
              <w:suppressAutoHyphens/>
              <w:rPr>
                <w:rFonts w:eastAsiaTheme="majorEastAsia" w:cstheme="majorBidi"/>
                <w:b/>
                <w:bCs/>
                <w:caps/>
                <w:sz w:val="4"/>
                <w:szCs w:val="8"/>
              </w:rPr>
            </w:pPr>
          </w:p>
          <w:p w14:paraId="3051AD35" w14:textId="264F0F64" w:rsidR="00304FC6" w:rsidRPr="00812E14" w:rsidRDefault="00000000" w:rsidP="009E0184">
            <w:pPr>
              <w:suppressAutoHyphens/>
              <w:rPr>
                <w:rFonts w:ascii="Arial Narrow" w:hAnsi="Arial Narrow" w:cs="Tahoma"/>
                <w:color w:val="B85A22" w:themeColor="accent2" w:themeShade="BF"/>
                <w:sz w:val="24"/>
                <w:szCs w:val="52"/>
                <w:u w:val="single"/>
              </w:rPr>
            </w:pPr>
            <w:hyperlink r:id="rId12" w:history="1">
              <w:r w:rsidR="00B50405" w:rsidRPr="004C4FBA">
                <w:rPr>
                  <w:rStyle w:val="Hipervnculo"/>
                  <w:rFonts w:ascii="Arial Narrow" w:hAnsi="Arial Narrow" w:cs="Tahoma"/>
                  <w:sz w:val="24"/>
                  <w:szCs w:val="52"/>
                </w:rPr>
                <w:t>https://github.com/Jonathandelacruzfeliciano</w:t>
              </w:r>
            </w:hyperlink>
          </w:p>
          <w:p w14:paraId="67F958B3" w14:textId="77777777" w:rsidR="00B50405" w:rsidRPr="004C4FBA" w:rsidRDefault="00B50405" w:rsidP="009E0184">
            <w:pPr>
              <w:suppressAutoHyphens/>
              <w:rPr>
                <w:rFonts w:eastAsiaTheme="majorEastAsia" w:cstheme="majorBidi"/>
                <w:b/>
                <w:bCs/>
                <w:caps/>
                <w:sz w:val="20"/>
                <w:szCs w:val="24"/>
              </w:rPr>
            </w:pPr>
            <w:r w:rsidRPr="004C4FBA">
              <w:rPr>
                <w:rFonts w:eastAsiaTheme="majorEastAsia" w:cstheme="majorBidi"/>
                <w:b/>
                <w:bCs/>
                <w:caps/>
                <w:sz w:val="20"/>
                <w:szCs w:val="24"/>
              </w:rPr>
              <w:t xml:space="preserve">PORTAFOLIO </w:t>
            </w:r>
          </w:p>
          <w:p w14:paraId="0C43AAC7" w14:textId="20579250" w:rsidR="003D6172" w:rsidRPr="006D1514" w:rsidRDefault="00000000" w:rsidP="009E0184">
            <w:pPr>
              <w:suppressAutoHyphens/>
              <w:rPr>
                <w:rFonts w:eastAsiaTheme="majorEastAsia" w:cstheme="majorBidi"/>
                <w:b/>
                <w:bCs/>
                <w:caps/>
              </w:rPr>
            </w:pPr>
            <w:hyperlink r:id="rId13" w:history="1">
              <w:r w:rsidR="003D6172" w:rsidRPr="004C4FBA">
                <w:rPr>
                  <w:rStyle w:val="Hipervnculo"/>
                  <w:rFonts w:ascii="Arial Narrow" w:hAnsi="Arial Narrow" w:cs="Tahoma"/>
                  <w:sz w:val="24"/>
                  <w:szCs w:val="52"/>
                </w:rPr>
                <w:t>https://mysitioweb.netlify.app</w:t>
              </w:r>
            </w:hyperlink>
          </w:p>
        </w:tc>
      </w:tr>
    </w:tbl>
    <w:p w14:paraId="46567CC7" w14:textId="5FF68F1C" w:rsidR="0050275A" w:rsidRPr="00812E14" w:rsidRDefault="0050275A">
      <w:pPr>
        <w:rPr>
          <w:lang w:val="es-DO"/>
        </w:rPr>
      </w:pPr>
    </w:p>
    <w:sectPr w:rsidR="0050275A" w:rsidRPr="00812E14" w:rsidSect="005A7161">
      <w:headerReference w:type="default" r:id="rId14"/>
      <w:pgSz w:w="11906" w:h="16838" w:code="9"/>
      <w:pgMar w:top="0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2C7F" w14:textId="77777777" w:rsidR="00820D55" w:rsidRDefault="00820D55" w:rsidP="000C45FF">
      <w:r>
        <w:separator/>
      </w:r>
    </w:p>
  </w:endnote>
  <w:endnote w:type="continuationSeparator" w:id="0">
    <w:p w14:paraId="38DDC430" w14:textId="77777777" w:rsidR="00820D55" w:rsidRDefault="00820D5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9B43" w14:textId="77777777" w:rsidR="00820D55" w:rsidRDefault="00820D55" w:rsidP="000C45FF">
      <w:r>
        <w:separator/>
      </w:r>
    </w:p>
  </w:footnote>
  <w:footnote w:type="continuationSeparator" w:id="0">
    <w:p w14:paraId="27EA0FB1" w14:textId="77777777" w:rsidR="00820D55" w:rsidRDefault="00820D5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3724" w14:textId="77777777" w:rsidR="000C45FF" w:rsidRPr="0059649E" w:rsidRDefault="000C45FF">
    <w:pPr>
      <w:pStyle w:val="Encabezado"/>
    </w:pPr>
    <w:r w:rsidRPr="0059649E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2373ACEC" wp14:editId="27BDAC4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" name="Gráfico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518"/>
        </w:tabs>
        <w:ind w:left="518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F5DF5"/>
    <w:multiLevelType w:val="hybridMultilevel"/>
    <w:tmpl w:val="E68418AE"/>
    <w:lvl w:ilvl="0" w:tplc="1C0A000F">
      <w:start w:val="1"/>
      <w:numFmt w:val="decimal"/>
      <w:lvlText w:val="%1."/>
      <w:lvlJc w:val="left"/>
      <w:pPr>
        <w:ind w:left="1800" w:hanging="360"/>
      </w:p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024682F"/>
    <w:multiLevelType w:val="hybridMultilevel"/>
    <w:tmpl w:val="62DE509E"/>
    <w:lvl w:ilvl="0" w:tplc="1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48554F"/>
    <w:multiLevelType w:val="hybridMultilevel"/>
    <w:tmpl w:val="8780CC2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E72E1C"/>
    <w:multiLevelType w:val="hybridMultilevel"/>
    <w:tmpl w:val="5B66BB80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A5015"/>
    <w:multiLevelType w:val="hybridMultilevel"/>
    <w:tmpl w:val="24FAFBB0"/>
    <w:lvl w:ilvl="0" w:tplc="F152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720E38"/>
    <w:multiLevelType w:val="hybridMultilevel"/>
    <w:tmpl w:val="E34C82CC"/>
    <w:lvl w:ilvl="0" w:tplc="ED929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7D0F40"/>
    <w:multiLevelType w:val="hybridMultilevel"/>
    <w:tmpl w:val="86668CC8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ED663F"/>
    <w:multiLevelType w:val="hybridMultilevel"/>
    <w:tmpl w:val="4C28015E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6191D"/>
    <w:multiLevelType w:val="hybridMultilevel"/>
    <w:tmpl w:val="8572CBFE"/>
    <w:lvl w:ilvl="0" w:tplc="1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0F473B"/>
    <w:multiLevelType w:val="hybridMultilevel"/>
    <w:tmpl w:val="C59457F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E546F9"/>
    <w:multiLevelType w:val="hybridMultilevel"/>
    <w:tmpl w:val="FE524E72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B5C7811"/>
    <w:multiLevelType w:val="hybridMultilevel"/>
    <w:tmpl w:val="3D9AAB1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2084E"/>
    <w:multiLevelType w:val="hybridMultilevel"/>
    <w:tmpl w:val="848E9CBE"/>
    <w:lvl w:ilvl="0" w:tplc="D6BC7F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F3F265E"/>
    <w:multiLevelType w:val="hybridMultilevel"/>
    <w:tmpl w:val="42902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12410"/>
    <w:multiLevelType w:val="hybridMultilevel"/>
    <w:tmpl w:val="8AE2A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27968"/>
    <w:multiLevelType w:val="hybridMultilevel"/>
    <w:tmpl w:val="B61A784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450DFA"/>
    <w:multiLevelType w:val="hybridMultilevel"/>
    <w:tmpl w:val="BF4073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A4B21"/>
    <w:multiLevelType w:val="hybridMultilevel"/>
    <w:tmpl w:val="AC4C84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9512B"/>
    <w:multiLevelType w:val="hybridMultilevel"/>
    <w:tmpl w:val="74289F48"/>
    <w:lvl w:ilvl="0" w:tplc="1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184BB5"/>
    <w:multiLevelType w:val="hybridMultilevel"/>
    <w:tmpl w:val="8D86BDE4"/>
    <w:lvl w:ilvl="0" w:tplc="80583278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8252C2D"/>
    <w:multiLevelType w:val="hybridMultilevel"/>
    <w:tmpl w:val="482C148A"/>
    <w:lvl w:ilvl="0" w:tplc="508C99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D44FC"/>
    <w:multiLevelType w:val="hybridMultilevel"/>
    <w:tmpl w:val="548878D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E207B"/>
    <w:multiLevelType w:val="hybridMultilevel"/>
    <w:tmpl w:val="82509C96"/>
    <w:lvl w:ilvl="0" w:tplc="1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8841B8"/>
    <w:multiLevelType w:val="hybridMultilevel"/>
    <w:tmpl w:val="FB8276A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88673">
    <w:abstractNumId w:val="13"/>
  </w:num>
  <w:num w:numId="2" w16cid:durableId="666178012">
    <w:abstractNumId w:val="21"/>
  </w:num>
  <w:num w:numId="3" w16cid:durableId="774593186">
    <w:abstractNumId w:val="8"/>
  </w:num>
  <w:num w:numId="4" w16cid:durableId="339283524">
    <w:abstractNumId w:val="3"/>
  </w:num>
  <w:num w:numId="5" w16cid:durableId="861281460">
    <w:abstractNumId w:val="2"/>
  </w:num>
  <w:num w:numId="6" w16cid:durableId="1892156356">
    <w:abstractNumId w:val="1"/>
  </w:num>
  <w:num w:numId="7" w16cid:durableId="301465786">
    <w:abstractNumId w:val="0"/>
  </w:num>
  <w:num w:numId="8" w16cid:durableId="54007844">
    <w:abstractNumId w:val="9"/>
  </w:num>
  <w:num w:numId="9" w16cid:durableId="1385526920">
    <w:abstractNumId w:val="7"/>
  </w:num>
  <w:num w:numId="10" w16cid:durableId="1779714370">
    <w:abstractNumId w:val="6"/>
  </w:num>
  <w:num w:numId="11" w16cid:durableId="2089767991">
    <w:abstractNumId w:val="5"/>
  </w:num>
  <w:num w:numId="12" w16cid:durableId="606474337">
    <w:abstractNumId w:val="4"/>
  </w:num>
  <w:num w:numId="13" w16cid:durableId="1647127505">
    <w:abstractNumId w:val="32"/>
  </w:num>
  <w:num w:numId="14" w16cid:durableId="334454322">
    <w:abstractNumId w:val="26"/>
  </w:num>
  <w:num w:numId="15" w16cid:durableId="707531261">
    <w:abstractNumId w:val="25"/>
  </w:num>
  <w:num w:numId="16" w16cid:durableId="110787230">
    <w:abstractNumId w:val="20"/>
  </w:num>
  <w:num w:numId="17" w16cid:durableId="543835557">
    <w:abstractNumId w:val="29"/>
  </w:num>
  <w:num w:numId="18" w16cid:durableId="320306328">
    <w:abstractNumId w:val="17"/>
  </w:num>
  <w:num w:numId="19" w16cid:durableId="579410698">
    <w:abstractNumId w:val="33"/>
  </w:num>
  <w:num w:numId="20" w16cid:durableId="748424835">
    <w:abstractNumId w:val="34"/>
  </w:num>
  <w:num w:numId="21" w16cid:durableId="313143642">
    <w:abstractNumId w:val="36"/>
  </w:num>
  <w:num w:numId="22" w16cid:durableId="461314298">
    <w:abstractNumId w:val="27"/>
  </w:num>
  <w:num w:numId="23" w16cid:durableId="384915815">
    <w:abstractNumId w:val="14"/>
  </w:num>
  <w:num w:numId="24" w16cid:durableId="1855653720">
    <w:abstractNumId w:val="30"/>
  </w:num>
  <w:num w:numId="25" w16cid:durableId="1459109204">
    <w:abstractNumId w:val="11"/>
  </w:num>
  <w:num w:numId="26" w16cid:durableId="1278756437">
    <w:abstractNumId w:val="15"/>
  </w:num>
  <w:num w:numId="27" w16cid:durableId="1638341449">
    <w:abstractNumId w:val="16"/>
  </w:num>
  <w:num w:numId="28" w16cid:durableId="1040133258">
    <w:abstractNumId w:val="24"/>
  </w:num>
  <w:num w:numId="29" w16cid:durableId="48261779">
    <w:abstractNumId w:val="28"/>
  </w:num>
  <w:num w:numId="30" w16cid:durableId="895168369">
    <w:abstractNumId w:val="18"/>
  </w:num>
  <w:num w:numId="31" w16cid:durableId="1685477859">
    <w:abstractNumId w:val="23"/>
  </w:num>
  <w:num w:numId="32" w16cid:durableId="1591041278">
    <w:abstractNumId w:val="22"/>
  </w:num>
  <w:num w:numId="33" w16cid:durableId="658532897">
    <w:abstractNumId w:val="19"/>
  </w:num>
  <w:num w:numId="34" w16cid:durableId="888029836">
    <w:abstractNumId w:val="35"/>
  </w:num>
  <w:num w:numId="35" w16cid:durableId="616915363">
    <w:abstractNumId w:val="10"/>
  </w:num>
  <w:num w:numId="36" w16cid:durableId="376659866">
    <w:abstractNumId w:val="31"/>
  </w:num>
  <w:num w:numId="37" w16cid:durableId="11041109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C6"/>
    <w:rsid w:val="0002232A"/>
    <w:rsid w:val="00036450"/>
    <w:rsid w:val="00042247"/>
    <w:rsid w:val="00062179"/>
    <w:rsid w:val="000646AF"/>
    <w:rsid w:val="00075675"/>
    <w:rsid w:val="00091AA8"/>
    <w:rsid w:val="00094499"/>
    <w:rsid w:val="000C45FF"/>
    <w:rsid w:val="000E10DB"/>
    <w:rsid w:val="000E3ED9"/>
    <w:rsid w:val="000E3FD1"/>
    <w:rsid w:val="000E404D"/>
    <w:rsid w:val="00104D7B"/>
    <w:rsid w:val="00112054"/>
    <w:rsid w:val="001120FE"/>
    <w:rsid w:val="001424E5"/>
    <w:rsid w:val="00144657"/>
    <w:rsid w:val="001525E1"/>
    <w:rsid w:val="00156FF8"/>
    <w:rsid w:val="00180329"/>
    <w:rsid w:val="0019001F"/>
    <w:rsid w:val="001A74A5"/>
    <w:rsid w:val="001A7972"/>
    <w:rsid w:val="001B2ABD"/>
    <w:rsid w:val="001C5678"/>
    <w:rsid w:val="001E0391"/>
    <w:rsid w:val="001E1759"/>
    <w:rsid w:val="001F1ECC"/>
    <w:rsid w:val="002400EB"/>
    <w:rsid w:val="00245DA8"/>
    <w:rsid w:val="00251EAD"/>
    <w:rsid w:val="002559EC"/>
    <w:rsid w:val="00256033"/>
    <w:rsid w:val="00256CF7"/>
    <w:rsid w:val="0026791E"/>
    <w:rsid w:val="00270E83"/>
    <w:rsid w:val="00281FD5"/>
    <w:rsid w:val="002A0563"/>
    <w:rsid w:val="002D3CA3"/>
    <w:rsid w:val="002D4808"/>
    <w:rsid w:val="002F580E"/>
    <w:rsid w:val="002F7320"/>
    <w:rsid w:val="0030481B"/>
    <w:rsid w:val="00304920"/>
    <w:rsid w:val="00304FC6"/>
    <w:rsid w:val="003156FC"/>
    <w:rsid w:val="003202C6"/>
    <w:rsid w:val="003254B5"/>
    <w:rsid w:val="0033219A"/>
    <w:rsid w:val="00355FE9"/>
    <w:rsid w:val="0037121F"/>
    <w:rsid w:val="003853BD"/>
    <w:rsid w:val="003A6B7D"/>
    <w:rsid w:val="003A7EF4"/>
    <w:rsid w:val="003B06CA"/>
    <w:rsid w:val="003D0EB4"/>
    <w:rsid w:val="003D6172"/>
    <w:rsid w:val="003F572A"/>
    <w:rsid w:val="004071FC"/>
    <w:rsid w:val="004142CD"/>
    <w:rsid w:val="004270A4"/>
    <w:rsid w:val="00435BFB"/>
    <w:rsid w:val="00445947"/>
    <w:rsid w:val="004561E8"/>
    <w:rsid w:val="004615D8"/>
    <w:rsid w:val="004813B3"/>
    <w:rsid w:val="004833CD"/>
    <w:rsid w:val="00494E18"/>
    <w:rsid w:val="00496591"/>
    <w:rsid w:val="004C4FBA"/>
    <w:rsid w:val="004C5884"/>
    <w:rsid w:val="004C63E4"/>
    <w:rsid w:val="004D3011"/>
    <w:rsid w:val="004F43CD"/>
    <w:rsid w:val="0050275A"/>
    <w:rsid w:val="005262AC"/>
    <w:rsid w:val="00527E06"/>
    <w:rsid w:val="0054482C"/>
    <w:rsid w:val="00560E74"/>
    <w:rsid w:val="00566401"/>
    <w:rsid w:val="005854A8"/>
    <w:rsid w:val="0059649E"/>
    <w:rsid w:val="005A7161"/>
    <w:rsid w:val="005B756F"/>
    <w:rsid w:val="005D1C27"/>
    <w:rsid w:val="005D73E1"/>
    <w:rsid w:val="005E39D5"/>
    <w:rsid w:val="005E4A79"/>
    <w:rsid w:val="005F435B"/>
    <w:rsid w:val="00600670"/>
    <w:rsid w:val="006147DC"/>
    <w:rsid w:val="00617FCB"/>
    <w:rsid w:val="0062123A"/>
    <w:rsid w:val="00621F0B"/>
    <w:rsid w:val="006250A1"/>
    <w:rsid w:val="00646E75"/>
    <w:rsid w:val="00667AD5"/>
    <w:rsid w:val="006771D0"/>
    <w:rsid w:val="006A1235"/>
    <w:rsid w:val="006A3A5A"/>
    <w:rsid w:val="006B0451"/>
    <w:rsid w:val="006B2B77"/>
    <w:rsid w:val="006B6427"/>
    <w:rsid w:val="006C69B2"/>
    <w:rsid w:val="006D1514"/>
    <w:rsid w:val="006F5781"/>
    <w:rsid w:val="00715FCB"/>
    <w:rsid w:val="00723FC4"/>
    <w:rsid w:val="007378C6"/>
    <w:rsid w:val="00743101"/>
    <w:rsid w:val="007775E1"/>
    <w:rsid w:val="007867A0"/>
    <w:rsid w:val="007927F5"/>
    <w:rsid w:val="00795008"/>
    <w:rsid w:val="007D0F5B"/>
    <w:rsid w:val="00802CA0"/>
    <w:rsid w:val="00807631"/>
    <w:rsid w:val="00812E14"/>
    <w:rsid w:val="00820D55"/>
    <w:rsid w:val="008230B7"/>
    <w:rsid w:val="00836B8E"/>
    <w:rsid w:val="0084182F"/>
    <w:rsid w:val="00865D23"/>
    <w:rsid w:val="00877CD7"/>
    <w:rsid w:val="00883B18"/>
    <w:rsid w:val="009029E2"/>
    <w:rsid w:val="009260CD"/>
    <w:rsid w:val="009374CD"/>
    <w:rsid w:val="00947CBC"/>
    <w:rsid w:val="00952C25"/>
    <w:rsid w:val="0095493D"/>
    <w:rsid w:val="00961666"/>
    <w:rsid w:val="009813C7"/>
    <w:rsid w:val="009A09AC"/>
    <w:rsid w:val="009C37BF"/>
    <w:rsid w:val="009C4508"/>
    <w:rsid w:val="009E0184"/>
    <w:rsid w:val="009E4C81"/>
    <w:rsid w:val="00A12A79"/>
    <w:rsid w:val="00A2118D"/>
    <w:rsid w:val="00A218A7"/>
    <w:rsid w:val="00A21C43"/>
    <w:rsid w:val="00A3428A"/>
    <w:rsid w:val="00A543A4"/>
    <w:rsid w:val="00AB0ACF"/>
    <w:rsid w:val="00AD1D93"/>
    <w:rsid w:val="00AD28E8"/>
    <w:rsid w:val="00AD76E2"/>
    <w:rsid w:val="00AE083E"/>
    <w:rsid w:val="00B14F77"/>
    <w:rsid w:val="00B20152"/>
    <w:rsid w:val="00B359E4"/>
    <w:rsid w:val="00B36F27"/>
    <w:rsid w:val="00B41449"/>
    <w:rsid w:val="00B415C1"/>
    <w:rsid w:val="00B50405"/>
    <w:rsid w:val="00B57D98"/>
    <w:rsid w:val="00B70850"/>
    <w:rsid w:val="00B85B8A"/>
    <w:rsid w:val="00BB1B43"/>
    <w:rsid w:val="00BC4560"/>
    <w:rsid w:val="00BC4BD4"/>
    <w:rsid w:val="00BD0013"/>
    <w:rsid w:val="00BD4CF3"/>
    <w:rsid w:val="00BE6038"/>
    <w:rsid w:val="00C00985"/>
    <w:rsid w:val="00C066B6"/>
    <w:rsid w:val="00C06989"/>
    <w:rsid w:val="00C071A1"/>
    <w:rsid w:val="00C350A4"/>
    <w:rsid w:val="00C363D8"/>
    <w:rsid w:val="00C37BA1"/>
    <w:rsid w:val="00C4674C"/>
    <w:rsid w:val="00C506CF"/>
    <w:rsid w:val="00C6073F"/>
    <w:rsid w:val="00C61F8C"/>
    <w:rsid w:val="00C72BED"/>
    <w:rsid w:val="00C844C3"/>
    <w:rsid w:val="00C9578B"/>
    <w:rsid w:val="00CA06B7"/>
    <w:rsid w:val="00CB0055"/>
    <w:rsid w:val="00CB5C1F"/>
    <w:rsid w:val="00CC0C6D"/>
    <w:rsid w:val="00CE45C4"/>
    <w:rsid w:val="00D04BFE"/>
    <w:rsid w:val="00D17CAD"/>
    <w:rsid w:val="00D2522B"/>
    <w:rsid w:val="00D31FA3"/>
    <w:rsid w:val="00D422DE"/>
    <w:rsid w:val="00D42E25"/>
    <w:rsid w:val="00D43C6A"/>
    <w:rsid w:val="00D5459D"/>
    <w:rsid w:val="00D72540"/>
    <w:rsid w:val="00D80B7F"/>
    <w:rsid w:val="00D86843"/>
    <w:rsid w:val="00DA1F4D"/>
    <w:rsid w:val="00DA65AE"/>
    <w:rsid w:val="00DD172A"/>
    <w:rsid w:val="00DD58CE"/>
    <w:rsid w:val="00DE2B91"/>
    <w:rsid w:val="00DE3897"/>
    <w:rsid w:val="00DE7A21"/>
    <w:rsid w:val="00E0727D"/>
    <w:rsid w:val="00E25A26"/>
    <w:rsid w:val="00E3192A"/>
    <w:rsid w:val="00E4033F"/>
    <w:rsid w:val="00E4381A"/>
    <w:rsid w:val="00E559B3"/>
    <w:rsid w:val="00E55D74"/>
    <w:rsid w:val="00E70B27"/>
    <w:rsid w:val="00E81B18"/>
    <w:rsid w:val="00EA4199"/>
    <w:rsid w:val="00EA51B3"/>
    <w:rsid w:val="00EE4C8D"/>
    <w:rsid w:val="00EF5983"/>
    <w:rsid w:val="00F340DF"/>
    <w:rsid w:val="00F34FF6"/>
    <w:rsid w:val="00F378B4"/>
    <w:rsid w:val="00F60274"/>
    <w:rsid w:val="00F77FB9"/>
    <w:rsid w:val="00F820B4"/>
    <w:rsid w:val="00F85196"/>
    <w:rsid w:val="00F91383"/>
    <w:rsid w:val="00F94526"/>
    <w:rsid w:val="00F95208"/>
    <w:rsid w:val="00FB068F"/>
    <w:rsid w:val="00FC25DB"/>
    <w:rsid w:val="00FC2EC4"/>
    <w:rsid w:val="00F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58F2E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sitioweb.netlify.app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onathandelacruzfelicia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manueldelcabral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hejonathan1994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D13C066EB43F0AEC1CA16DC53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F3894-2B19-49E2-8CD8-8E4C8E562376}"/>
      </w:docPartPr>
      <w:docPartBody>
        <w:p w:rsidR="00A47BAC" w:rsidRDefault="00645AFB">
          <w:pPr>
            <w:pStyle w:val="131D13C066EB43F0AEC1CA16DC537F88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A2FFF7CC9B244166B2E02642ED79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1B48-05B4-4F79-A3FF-89DF45BF8EC7}"/>
      </w:docPartPr>
      <w:docPartBody>
        <w:p w:rsidR="00A47BAC" w:rsidRDefault="00645AFB">
          <w:pPr>
            <w:pStyle w:val="A2FFF7CC9B244166B2E02642ED79351E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05668F5ADAE4E92A3D7D1E53FAA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6EF4-4BC3-4CA2-B2EE-CF2FC6A9ECF6}"/>
      </w:docPartPr>
      <w:docPartBody>
        <w:p w:rsidR="00A47BAC" w:rsidRDefault="00645AFB">
          <w:pPr>
            <w:pStyle w:val="905668F5ADAE4E92A3D7D1E53FAAFC88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FEA2914F3834416A823EEAD447370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49CA-92FD-4601-9A5F-64CBA972A38E}"/>
      </w:docPartPr>
      <w:docPartBody>
        <w:p w:rsidR="00A47BAC" w:rsidRDefault="00645AFB">
          <w:pPr>
            <w:pStyle w:val="FEA2914F3834416A823EEAD44737094B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AFB"/>
    <w:rsid w:val="00001AD6"/>
    <w:rsid w:val="0002047D"/>
    <w:rsid w:val="00044ED7"/>
    <w:rsid w:val="00081653"/>
    <w:rsid w:val="000B2C42"/>
    <w:rsid w:val="000F0FFD"/>
    <w:rsid w:val="0018624E"/>
    <w:rsid w:val="001A6691"/>
    <w:rsid w:val="002D2904"/>
    <w:rsid w:val="003A7C02"/>
    <w:rsid w:val="003F042D"/>
    <w:rsid w:val="00463EDA"/>
    <w:rsid w:val="004A3870"/>
    <w:rsid w:val="0053100B"/>
    <w:rsid w:val="00645AFB"/>
    <w:rsid w:val="006A4736"/>
    <w:rsid w:val="009A176F"/>
    <w:rsid w:val="009A4460"/>
    <w:rsid w:val="00A47BAC"/>
    <w:rsid w:val="00A55699"/>
    <w:rsid w:val="00AA02D5"/>
    <w:rsid w:val="00AA32B7"/>
    <w:rsid w:val="00B9236E"/>
    <w:rsid w:val="00BB0764"/>
    <w:rsid w:val="00D61C07"/>
    <w:rsid w:val="00DC459D"/>
    <w:rsid w:val="00E57B0C"/>
    <w:rsid w:val="00E64D41"/>
    <w:rsid w:val="00F60A35"/>
    <w:rsid w:val="00FC2B32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1D13C066EB43F0AEC1CA16DC537F88">
    <w:name w:val="131D13C066EB43F0AEC1CA16DC537F88"/>
  </w:style>
  <w:style w:type="paragraph" w:customStyle="1" w:styleId="A2FFF7CC9B244166B2E02642ED79351E">
    <w:name w:val="A2FFF7CC9B244166B2E02642ED79351E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05668F5ADAE4E92A3D7D1E53FAAFC88">
    <w:name w:val="905668F5ADAE4E92A3D7D1E53FAAFC88"/>
  </w:style>
  <w:style w:type="paragraph" w:customStyle="1" w:styleId="FEA2914F3834416A823EEAD44737094B">
    <w:name w:val="FEA2914F3834416A823EEAD44737094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2022-09-16T03:06:00Z</dcterms:created>
  <dcterms:modified xsi:type="dcterms:W3CDTF">2023-02-03T21:30:00Z</dcterms:modified>
</cp:coreProperties>
</file>